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2FF1" w14:textId="3E2763AA" w:rsidR="00335B65" w:rsidRDefault="00DC7709" w:rsidP="00810A24">
      <w:pPr>
        <w:rPr>
          <w:rFonts w:ascii="Nudi 04 e" w:hAnsi="Nudi 04 e"/>
          <w:sz w:val="36"/>
          <w:szCs w:val="30"/>
        </w:rPr>
      </w:pPr>
      <w:r>
        <w:rPr>
          <w:rFonts w:ascii="Baskerville Old Face" w:hAnsi="Baskerville Old Face"/>
          <w:noProof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0C9AAE" wp14:editId="28AADE85">
                <wp:simplePos x="0" y="0"/>
                <wp:positionH relativeFrom="column">
                  <wp:posOffset>3965575</wp:posOffset>
                </wp:positionH>
                <wp:positionV relativeFrom="paragraph">
                  <wp:posOffset>245110</wp:posOffset>
                </wp:positionV>
                <wp:extent cx="2731770" cy="662940"/>
                <wp:effectExtent l="0" t="1270" r="0" b="2540"/>
                <wp:wrapNone/>
                <wp:docPr id="102576979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177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A60C6" w14:textId="77777777" w:rsidR="00DC7709" w:rsidRPr="00DC7709" w:rsidRDefault="00DC7709" w:rsidP="00DC7709">
                            <w:pPr>
                              <w:rPr>
                                <w:rFonts w:ascii="Nudi 05 e" w:hAnsi="Nudi 05 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7709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ಪೂರ್ಣಪ್ರಜ್ಞ</w:t>
                            </w:r>
                            <w:r w:rsidRPr="00DC7709">
                              <w:rPr>
                                <w:rFonts w:ascii="Nudi 05 e" w:hAnsi="Nudi 05 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C7709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ಕಾಲೇಜ್</w:t>
                            </w:r>
                            <w:r w:rsidRPr="00DC7709">
                              <w:rPr>
                                <w:rFonts w:ascii="Nudi 05 e" w:hAnsi="Nudi 05 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9CC821" w14:textId="446F6505" w:rsidR="00810A24" w:rsidRPr="00DC7709" w:rsidRDefault="00DC7709" w:rsidP="00DC7709">
                            <w:pPr>
                              <w:rPr>
                                <w:rFonts w:ascii="Nudi 05 e" w:hAnsi="Nudi 05 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7709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ಉಡುಪಿ</w:t>
                            </w:r>
                            <w:r w:rsidRPr="00DC7709">
                              <w:rPr>
                                <w:rFonts w:ascii="Nudi 05 e" w:hAnsi="Nudi 05 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576 101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C9AAE" id="Rectangle 28" o:spid="_x0000_s1026" style="position:absolute;margin-left:312.25pt;margin-top:19.3pt;width:215.1pt;height:5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" stroked="f">
                <v:textbox>
                  <w:txbxContent>
                    <w:p w14:paraId="544A60C6" w14:textId="77777777" w:rsidR="00DC7709" w:rsidRPr="00DC7709" w:rsidRDefault="00DC7709" w:rsidP="00DC7709">
                      <w:pPr>
                        <w:rPr>
                          <w:rFonts w:ascii="Nudi 05 e" w:hAnsi="Nudi 05 e"/>
                          <w:b/>
                          <w:bCs/>
                          <w:sz w:val="32"/>
                          <w:szCs w:val="32"/>
                        </w:rPr>
                      </w:pPr>
                      <w:r w:rsidRPr="00DC7709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ಪೂರ್ಣಪ್ರಜ್ಞ</w:t>
                      </w:r>
                      <w:r w:rsidRPr="00DC7709">
                        <w:rPr>
                          <w:rFonts w:ascii="Nudi 05 e" w:hAnsi="Nudi 05 e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DC7709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ಕಾಲೇಜ್</w:t>
                      </w:r>
                      <w:r w:rsidRPr="00DC7709">
                        <w:rPr>
                          <w:rFonts w:ascii="Nudi 05 e" w:hAnsi="Nudi 05 e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9CC821" w14:textId="446F6505" w:rsidR="00810A24" w:rsidRPr="00DC7709" w:rsidRDefault="00DC7709" w:rsidP="00DC7709">
                      <w:pPr>
                        <w:rPr>
                          <w:rFonts w:ascii="Nudi 05 e" w:hAnsi="Nudi 05 e"/>
                          <w:b/>
                          <w:bCs/>
                          <w:sz w:val="32"/>
                          <w:szCs w:val="32"/>
                        </w:rPr>
                      </w:pPr>
                      <w:r w:rsidRPr="00DC7709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ಉಡುಪಿ</w:t>
                      </w:r>
                      <w:r w:rsidRPr="00DC7709">
                        <w:rPr>
                          <w:rFonts w:ascii="Nudi 05 e" w:hAnsi="Nudi 05 e"/>
                          <w:b/>
                          <w:bCs/>
                          <w:sz w:val="32"/>
                          <w:szCs w:val="32"/>
                        </w:rPr>
                        <w:t xml:space="preserve"> 576 101</w:t>
                      </w:r>
                    </w:p>
                  </w:txbxContent>
                </v:textbox>
              </v:rect>
            </w:pict>
          </mc:Fallback>
        </mc:AlternateContent>
      </w:r>
    </w:p>
    <w:p w14:paraId="2309FBB5" w14:textId="0657A598" w:rsidR="00810A24" w:rsidRPr="00F32F27" w:rsidRDefault="00351D10" w:rsidP="00810A24">
      <w:pPr>
        <w:rPr>
          <w:rFonts w:ascii="Nudi 04 e" w:hAnsi="Nudi 04 e"/>
          <w:sz w:val="36"/>
          <w:szCs w:val="30"/>
        </w:rPr>
      </w:pPr>
      <w:r>
        <w:rPr>
          <w:rFonts w:ascii="Baskerville Old Face" w:hAnsi="Baskerville Old Face"/>
          <w:noProof/>
          <w:sz w:val="36"/>
          <w:szCs w:val="3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E6C62F4" wp14:editId="1F1D387B">
            <wp:simplePos x="0" y="0"/>
            <wp:positionH relativeFrom="column">
              <wp:posOffset>2837788</wp:posOffset>
            </wp:positionH>
            <wp:positionV relativeFrom="paragraph">
              <wp:posOffset>-12424</wp:posOffset>
            </wp:positionV>
            <wp:extent cx="737925" cy="715617"/>
            <wp:effectExtent l="19050" t="0" r="5025" b="0"/>
            <wp:wrapNone/>
            <wp:docPr id="2" name="Picture 1" descr="NewSim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imb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25" cy="7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709">
        <w:rPr>
          <w:rFonts w:ascii="Baskerville Old Face" w:hAnsi="Baskerville Old Face"/>
          <w:noProof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196D070" wp14:editId="1B2F72E6">
                <wp:simplePos x="0" y="0"/>
                <wp:positionH relativeFrom="column">
                  <wp:posOffset>-107315</wp:posOffset>
                </wp:positionH>
                <wp:positionV relativeFrom="paragraph">
                  <wp:posOffset>-43180</wp:posOffset>
                </wp:positionV>
                <wp:extent cx="2689860" cy="614680"/>
                <wp:effectExtent l="0" t="1270" r="0" b="3175"/>
                <wp:wrapNone/>
                <wp:docPr id="75083549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9860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64E0" w14:textId="77777777" w:rsidR="00810A24" w:rsidRPr="00914953" w:rsidRDefault="00810A24" w:rsidP="00810A24">
                            <w:pPr>
                              <w:rPr>
                                <w:rFonts w:ascii="Baskerville Old Face" w:hAnsi="Baskerville Old Face"/>
                                <w:sz w:val="30"/>
                                <w:szCs w:val="3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914953">
                                  <w:rPr>
                                    <w:rFonts w:ascii="Baskerville Old Face" w:hAnsi="Baskerville Old Face"/>
                                    <w:sz w:val="30"/>
                                    <w:szCs w:val="30"/>
                                  </w:rPr>
                                  <w:t>POORNAPRAJNA</w:t>
                                </w:r>
                              </w:smartTag>
                              <w:r w:rsidRPr="00914953">
                                <w:rPr>
                                  <w:rFonts w:ascii="Baskerville Old Face" w:hAnsi="Baskerville Old Face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914953">
                                  <w:rPr>
                                    <w:rFonts w:ascii="Baskerville Old Face" w:hAnsi="Baskerville Old Face"/>
                                    <w:sz w:val="30"/>
                                    <w:szCs w:val="30"/>
                                  </w:rPr>
                                  <w:t>COLLEGE</w:t>
                                </w:r>
                              </w:smartTag>
                            </w:smartTag>
                          </w:p>
                          <w:p w14:paraId="366DAD88" w14:textId="77777777" w:rsidR="00810A24" w:rsidRPr="00914953" w:rsidRDefault="00810A24" w:rsidP="00810A24">
                            <w:pPr>
                              <w:rPr>
                                <w:rFonts w:ascii="Baskerville Old Face" w:hAnsi="Baskerville Old Face"/>
                                <w:sz w:val="10"/>
                                <w:szCs w:val="30"/>
                              </w:rPr>
                            </w:pPr>
                          </w:p>
                          <w:p w14:paraId="28A7112D" w14:textId="77777777" w:rsidR="00810A24" w:rsidRPr="00914953" w:rsidRDefault="00810A24" w:rsidP="00810A24">
                            <w:pPr>
                              <w:rPr>
                                <w:sz w:val="18"/>
                              </w:rPr>
                            </w:pPr>
                            <w:r w:rsidRPr="00914953">
                              <w:rPr>
                                <w:rFonts w:ascii="Baskerville Old Face" w:hAnsi="Baskerville Old Face"/>
                                <w:sz w:val="30"/>
                                <w:szCs w:val="30"/>
                              </w:rPr>
                              <w:t>UDUPI  576  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6D070" id="Rectangle 27" o:spid="_x0000_s1027" style="position:absolute;margin-left:-8.45pt;margin-top:-3.4pt;width:211.8pt;height:48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" stroked="f">
                <v:textbox>
                  <w:txbxContent>
                    <w:p w14:paraId="131F64E0" w14:textId="77777777" w:rsidR="00810A24" w:rsidRPr="00914953" w:rsidRDefault="00810A24" w:rsidP="00810A24">
                      <w:pPr>
                        <w:rPr>
                          <w:rFonts w:ascii="Baskerville Old Face" w:hAnsi="Baskerville Old Face"/>
                          <w:sz w:val="30"/>
                          <w:szCs w:val="3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914953">
                            <w:rPr>
                              <w:rFonts w:ascii="Baskerville Old Face" w:hAnsi="Baskerville Old Face"/>
                              <w:sz w:val="30"/>
                              <w:szCs w:val="30"/>
                            </w:rPr>
                            <w:t>POORNAPRAJNA</w:t>
                          </w:r>
                        </w:smartTag>
                        <w:r w:rsidRPr="00914953">
                          <w:rPr>
                            <w:rFonts w:ascii="Baskerville Old Face" w:hAnsi="Baskerville Old Face"/>
                            <w:sz w:val="30"/>
                            <w:szCs w:val="3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914953">
                            <w:rPr>
                              <w:rFonts w:ascii="Baskerville Old Face" w:hAnsi="Baskerville Old Face"/>
                              <w:sz w:val="30"/>
                              <w:szCs w:val="30"/>
                            </w:rPr>
                            <w:t>COLLEGE</w:t>
                          </w:r>
                        </w:smartTag>
                      </w:smartTag>
                    </w:p>
                    <w:p w14:paraId="366DAD88" w14:textId="77777777" w:rsidR="00810A24" w:rsidRPr="00914953" w:rsidRDefault="00810A24" w:rsidP="00810A24">
                      <w:pPr>
                        <w:rPr>
                          <w:rFonts w:ascii="Baskerville Old Face" w:hAnsi="Baskerville Old Face"/>
                          <w:sz w:val="10"/>
                          <w:szCs w:val="30"/>
                        </w:rPr>
                      </w:pPr>
                    </w:p>
                    <w:p w14:paraId="28A7112D" w14:textId="77777777" w:rsidR="00810A24" w:rsidRPr="00914953" w:rsidRDefault="00810A24" w:rsidP="00810A24">
                      <w:pPr>
                        <w:rPr>
                          <w:sz w:val="18"/>
                        </w:rPr>
                      </w:pPr>
                      <w:r w:rsidRPr="00914953">
                        <w:rPr>
                          <w:rFonts w:ascii="Baskerville Old Face" w:hAnsi="Baskerville Old Face"/>
                          <w:sz w:val="30"/>
                          <w:szCs w:val="30"/>
                        </w:rPr>
                        <w:t>UDUPI  576  101</w:t>
                      </w:r>
                    </w:p>
                  </w:txbxContent>
                </v:textbox>
              </v:rect>
            </w:pict>
          </mc:Fallback>
        </mc:AlternateContent>
      </w:r>
    </w:p>
    <w:p w14:paraId="510A0959" w14:textId="77777777" w:rsidR="00810A24" w:rsidRPr="00914953" w:rsidRDefault="00810A24" w:rsidP="00810A24">
      <w:pPr>
        <w:rPr>
          <w:rFonts w:ascii="Nudi 04 e" w:hAnsi="Nudi 04 e"/>
          <w:sz w:val="46"/>
          <w:szCs w:val="30"/>
        </w:rPr>
      </w:pPr>
    </w:p>
    <w:p w14:paraId="091576D3" w14:textId="77777777" w:rsidR="00810A24" w:rsidRDefault="00810A24" w:rsidP="00810A24">
      <w:pPr>
        <w:rPr>
          <w:rFonts w:ascii="Baskerville Old Face" w:hAnsi="Baskerville Old Face"/>
          <w:szCs w:val="30"/>
        </w:rPr>
      </w:pPr>
      <w:r>
        <w:rPr>
          <w:rFonts w:ascii="Baskerville Old Face" w:hAnsi="Baskerville Old Face"/>
          <w:szCs w:val="30"/>
        </w:rPr>
        <w:t xml:space="preserve">E-mail: </w:t>
      </w:r>
      <w:r w:rsidR="00ED3EF5">
        <w:t>office@ppc.edu.in</w:t>
      </w:r>
      <w:r w:rsidR="009E3181">
        <w:rPr>
          <w:rFonts w:ascii="Baskerville Old Face" w:hAnsi="Baskerville Old Face"/>
          <w:szCs w:val="30"/>
        </w:rPr>
        <w:tab/>
      </w:r>
      <w:r w:rsidR="009E3181">
        <w:rPr>
          <w:rFonts w:ascii="Baskerville Old Face" w:hAnsi="Baskerville Old Face"/>
          <w:szCs w:val="30"/>
        </w:rPr>
        <w:tab/>
      </w:r>
      <w:r w:rsidR="009E3181">
        <w:rPr>
          <w:rFonts w:ascii="Baskerville Old Face" w:hAnsi="Baskerville Old Face"/>
          <w:szCs w:val="30"/>
        </w:rPr>
        <w:tab/>
      </w:r>
      <w:r w:rsidR="001012EC">
        <w:rPr>
          <w:rFonts w:ascii="Baskerville Old Face" w:hAnsi="Baskerville Old Face"/>
          <w:szCs w:val="30"/>
        </w:rPr>
        <w:tab/>
        <w:t xml:space="preserve"> </w:t>
      </w:r>
      <w:r w:rsidR="00F5578D">
        <w:rPr>
          <w:rFonts w:ascii="Baskerville Old Face" w:hAnsi="Baskerville Old Face"/>
          <w:szCs w:val="30"/>
        </w:rPr>
        <w:t xml:space="preserve">                  </w:t>
      </w:r>
      <w:r w:rsidR="001012EC">
        <w:rPr>
          <w:rFonts w:ascii="Baskerville Old Face" w:hAnsi="Baskerville Old Face"/>
          <w:szCs w:val="30"/>
        </w:rPr>
        <w:t xml:space="preserve">     </w:t>
      </w:r>
      <w:r w:rsidR="00ED3EF5">
        <w:rPr>
          <w:rFonts w:ascii="Baskerville Old Face" w:hAnsi="Baskerville Old Face"/>
          <w:szCs w:val="30"/>
        </w:rPr>
        <w:t xml:space="preserve">                        </w:t>
      </w:r>
      <w:r w:rsidR="0026762C">
        <w:rPr>
          <w:rFonts w:ascii="Baskerville Old Face" w:hAnsi="Baskerville Old Face"/>
          <w:szCs w:val="30"/>
        </w:rPr>
        <w:t xml:space="preserve">  </w:t>
      </w:r>
      <w:r>
        <w:rPr>
          <w:rFonts w:ascii="Baskerville Old Face" w:hAnsi="Baskerville Old Face"/>
          <w:szCs w:val="30"/>
        </w:rPr>
        <w:t>Fax: 0820 2524453</w:t>
      </w:r>
    </w:p>
    <w:p w14:paraId="177C27D0" w14:textId="77777777" w:rsidR="00906B8C" w:rsidRPr="00906B8C" w:rsidRDefault="00810A24" w:rsidP="003C0333">
      <w:pPr>
        <w:rPr>
          <w:rFonts w:ascii="Arial" w:hAnsi="Arial"/>
          <w:i/>
          <w:sz w:val="20"/>
          <w:szCs w:val="28"/>
        </w:rPr>
      </w:pPr>
      <w:r>
        <w:rPr>
          <w:rFonts w:ascii="Baskerville Old Face" w:hAnsi="Baskerville Old Face"/>
          <w:szCs w:val="30"/>
        </w:rPr>
        <w:t xml:space="preserve">Visit us at: </w:t>
      </w:r>
      <w:hyperlink r:id="rId7" w:history="1">
        <w:r w:rsidRPr="00406D14">
          <w:rPr>
            <w:rStyle w:val="Hyperlink"/>
            <w:rFonts w:ascii="Baskerville Old Face" w:hAnsi="Baskerville Old Face"/>
            <w:szCs w:val="30"/>
          </w:rPr>
          <w:t>www.ppc.ac.in</w:t>
        </w:r>
      </w:hyperlink>
      <w:r>
        <w:rPr>
          <w:rFonts w:ascii="Baskerville Old Face" w:hAnsi="Baskerville Old Face"/>
          <w:szCs w:val="30"/>
        </w:rPr>
        <w:t xml:space="preserve"> </w:t>
      </w:r>
      <w:r>
        <w:rPr>
          <w:rFonts w:ascii="Baskerville Old Face" w:hAnsi="Baskerville Old Face"/>
          <w:szCs w:val="30"/>
        </w:rPr>
        <w:tab/>
      </w:r>
      <w:r w:rsidR="00F5578D">
        <w:rPr>
          <w:rFonts w:ascii="Baskerville Old Face" w:hAnsi="Baskerville Old Face"/>
          <w:szCs w:val="30"/>
        </w:rPr>
        <w:t xml:space="preserve">    </w:t>
      </w:r>
      <w:r w:rsidR="009E3181">
        <w:rPr>
          <w:rFonts w:ascii="Baskerville Old Face" w:hAnsi="Baskerville Old Face"/>
          <w:szCs w:val="30"/>
        </w:rPr>
        <w:t xml:space="preserve"> </w:t>
      </w:r>
      <w:r w:rsidR="003C0333" w:rsidRPr="00906B8C">
        <w:rPr>
          <w:rFonts w:ascii="Arial" w:hAnsi="Arial"/>
          <w:i/>
          <w:sz w:val="20"/>
          <w:szCs w:val="28"/>
        </w:rPr>
        <w:t xml:space="preserve">NAAC </w:t>
      </w:r>
      <w:r w:rsidR="00786455">
        <w:rPr>
          <w:rFonts w:ascii="Arial" w:hAnsi="Arial"/>
          <w:i/>
          <w:sz w:val="20"/>
          <w:szCs w:val="28"/>
        </w:rPr>
        <w:t>Re-</w:t>
      </w:r>
      <w:r w:rsidR="00ED3EF5">
        <w:rPr>
          <w:rFonts w:ascii="Arial" w:hAnsi="Arial"/>
          <w:i/>
          <w:sz w:val="20"/>
          <w:szCs w:val="28"/>
        </w:rPr>
        <w:t>Accredited “A</w:t>
      </w:r>
      <w:r w:rsidR="0026762C">
        <w:rPr>
          <w:rFonts w:ascii="Arial" w:hAnsi="Arial"/>
          <w:i/>
          <w:sz w:val="20"/>
          <w:szCs w:val="28"/>
        </w:rPr>
        <w:t>+</w:t>
      </w:r>
      <w:r w:rsidR="00ED3EF5">
        <w:rPr>
          <w:rFonts w:ascii="Arial" w:hAnsi="Arial"/>
          <w:i/>
          <w:sz w:val="20"/>
          <w:szCs w:val="28"/>
        </w:rPr>
        <w:t>” (3.</w:t>
      </w:r>
      <w:r w:rsidR="0026762C">
        <w:rPr>
          <w:rFonts w:ascii="Arial" w:hAnsi="Arial"/>
          <w:i/>
          <w:sz w:val="20"/>
          <w:szCs w:val="28"/>
        </w:rPr>
        <w:t>27</w:t>
      </w:r>
      <w:r w:rsidR="003C0333" w:rsidRPr="00906B8C">
        <w:rPr>
          <w:rFonts w:ascii="Arial" w:hAnsi="Arial"/>
          <w:i/>
          <w:sz w:val="20"/>
          <w:szCs w:val="28"/>
        </w:rPr>
        <w:t xml:space="preserve"> CGPA)</w:t>
      </w:r>
      <w:r w:rsidR="00786455">
        <w:rPr>
          <w:rFonts w:ascii="Baskerville Old Face" w:hAnsi="Baskerville Old Face"/>
          <w:szCs w:val="30"/>
        </w:rPr>
        <w:t xml:space="preserve">      </w:t>
      </w:r>
      <w:r w:rsidR="00F5578D">
        <w:rPr>
          <w:rFonts w:ascii="Baskerville Old Face" w:hAnsi="Baskerville Old Face"/>
          <w:szCs w:val="30"/>
        </w:rPr>
        <w:t xml:space="preserve">       </w:t>
      </w:r>
      <w:r w:rsidR="00786455">
        <w:rPr>
          <w:rFonts w:ascii="Baskerville Old Face" w:hAnsi="Baskerville Old Face"/>
          <w:szCs w:val="30"/>
        </w:rPr>
        <w:t xml:space="preserve">  </w:t>
      </w:r>
      <w:r w:rsidR="0026762C">
        <w:rPr>
          <w:rFonts w:ascii="Baskerville Old Face" w:hAnsi="Baskerville Old Face"/>
          <w:szCs w:val="30"/>
        </w:rPr>
        <w:t xml:space="preserve"> </w:t>
      </w:r>
      <w:r w:rsidRPr="009106BF">
        <w:rPr>
          <w:rFonts w:ascii="Baskerville Old Face" w:hAnsi="Baskerville Old Face"/>
          <w:sz w:val="28"/>
          <w:szCs w:val="30"/>
        </w:rPr>
        <w:sym w:font="Wingdings 2" w:char="F028"/>
      </w:r>
      <w:r w:rsidRPr="009106BF">
        <w:rPr>
          <w:rFonts w:ascii="Baskerville Old Face" w:hAnsi="Baskerville Old Face"/>
          <w:sz w:val="28"/>
          <w:szCs w:val="30"/>
        </w:rPr>
        <w:t xml:space="preserve"> : </w:t>
      </w:r>
      <w:r w:rsidRPr="009F58D4">
        <w:rPr>
          <w:rFonts w:ascii="Arial" w:hAnsi="Arial"/>
          <w:sz w:val="22"/>
          <w:szCs w:val="28"/>
        </w:rPr>
        <w:t>2520459: 25</w:t>
      </w:r>
      <w:r>
        <w:rPr>
          <w:rFonts w:ascii="Arial" w:hAnsi="Arial"/>
          <w:sz w:val="22"/>
          <w:szCs w:val="28"/>
        </w:rPr>
        <w:t>35234</w:t>
      </w:r>
    </w:p>
    <w:p w14:paraId="11102205" w14:textId="68EEB632" w:rsidR="00914953" w:rsidRPr="00914953" w:rsidRDefault="00D23804" w:rsidP="00914953">
      <w:pPr>
        <w:jc w:val="center"/>
        <w:rPr>
          <w:rFonts w:ascii="Baskerville Old Face" w:hAnsi="Baskerville Old Face"/>
          <w:i/>
          <w:szCs w:val="30"/>
        </w:rPr>
      </w:pPr>
      <w:r>
        <w:rPr>
          <w:rFonts w:ascii="Baskerville Old Face" w:hAnsi="Baskerville Old Face"/>
          <w:i/>
          <w:szCs w:val="30"/>
        </w:rPr>
        <w:t>(</w:t>
      </w:r>
      <w:r w:rsidR="00914953" w:rsidRPr="00914953">
        <w:rPr>
          <w:rFonts w:ascii="Baskerville Old Face" w:hAnsi="Baskerville Old Face"/>
          <w:i/>
          <w:szCs w:val="30"/>
        </w:rPr>
        <w:t>Promoted and Managed by Udupi S</w:t>
      </w:r>
      <w:r w:rsidR="003D0E60">
        <w:rPr>
          <w:rFonts w:ascii="Baskerville Old Face" w:hAnsi="Baskerville Old Face"/>
          <w:i/>
          <w:szCs w:val="30"/>
        </w:rPr>
        <w:t>hree</w:t>
      </w:r>
      <w:r w:rsidR="00914953" w:rsidRPr="00914953">
        <w:rPr>
          <w:rFonts w:ascii="Baskerville Old Face" w:hAnsi="Baskerville Old Face"/>
          <w:i/>
          <w:szCs w:val="30"/>
        </w:rPr>
        <w:t xml:space="preserve"> Admar</w:t>
      </w:r>
      <w:r w:rsidR="003D0E60">
        <w:rPr>
          <w:rFonts w:ascii="Baskerville Old Face" w:hAnsi="Baskerville Old Face"/>
          <w:i/>
          <w:szCs w:val="30"/>
        </w:rPr>
        <w:t>u</w:t>
      </w:r>
      <w:r w:rsidR="00914953" w:rsidRPr="00914953">
        <w:rPr>
          <w:rFonts w:ascii="Baskerville Old Face" w:hAnsi="Baskerville Old Face"/>
          <w:i/>
          <w:szCs w:val="30"/>
        </w:rPr>
        <w:t xml:space="preserve"> M</w:t>
      </w:r>
      <w:r w:rsidR="003D0E60">
        <w:rPr>
          <w:rFonts w:ascii="Baskerville Old Face" w:hAnsi="Baskerville Old Face"/>
          <w:i/>
          <w:szCs w:val="30"/>
        </w:rPr>
        <w:t>a</w:t>
      </w:r>
      <w:r w:rsidR="00914953" w:rsidRPr="00914953">
        <w:rPr>
          <w:rFonts w:ascii="Baskerville Old Face" w:hAnsi="Baskerville Old Face"/>
          <w:i/>
          <w:szCs w:val="30"/>
        </w:rPr>
        <w:t>t</w:t>
      </w:r>
      <w:r w:rsidR="003D0E60">
        <w:rPr>
          <w:rFonts w:ascii="Baskerville Old Face" w:hAnsi="Baskerville Old Face"/>
          <w:i/>
          <w:szCs w:val="30"/>
        </w:rPr>
        <w:t>ha</w:t>
      </w:r>
      <w:r w:rsidR="00914953" w:rsidRPr="00914953">
        <w:rPr>
          <w:rFonts w:ascii="Baskerville Old Face" w:hAnsi="Baskerville Old Face"/>
          <w:i/>
          <w:szCs w:val="30"/>
        </w:rPr>
        <w:t xml:space="preserve"> Education Council</w:t>
      </w:r>
      <w:r w:rsidR="00906B8C">
        <w:rPr>
          <w:rFonts w:ascii="Baskerville Old Face" w:hAnsi="Baskerville Old Face"/>
          <w:i/>
          <w:szCs w:val="30"/>
        </w:rPr>
        <w:t>, B</w:t>
      </w:r>
      <w:r w:rsidR="003D0E60">
        <w:rPr>
          <w:rFonts w:ascii="Baskerville Old Face" w:hAnsi="Baskerville Old Face"/>
          <w:i/>
          <w:szCs w:val="30"/>
        </w:rPr>
        <w:t>e</w:t>
      </w:r>
      <w:r w:rsidR="00906B8C">
        <w:rPr>
          <w:rFonts w:ascii="Baskerville Old Face" w:hAnsi="Baskerville Old Face"/>
          <w:i/>
          <w:szCs w:val="30"/>
        </w:rPr>
        <w:t>ngal</w:t>
      </w:r>
      <w:r w:rsidR="003D0E60">
        <w:rPr>
          <w:rFonts w:ascii="Baskerville Old Face" w:hAnsi="Baskerville Old Face"/>
          <w:i/>
          <w:szCs w:val="30"/>
        </w:rPr>
        <w:t>u</w:t>
      </w:r>
      <w:r w:rsidR="00906B8C">
        <w:rPr>
          <w:rFonts w:ascii="Baskerville Old Face" w:hAnsi="Baskerville Old Face"/>
          <w:i/>
          <w:szCs w:val="30"/>
        </w:rPr>
        <w:t>r</w:t>
      </w:r>
      <w:r w:rsidR="003D0E60">
        <w:rPr>
          <w:rFonts w:ascii="Baskerville Old Face" w:hAnsi="Baskerville Old Face"/>
          <w:i/>
          <w:szCs w:val="30"/>
        </w:rPr>
        <w:t>u</w:t>
      </w:r>
      <w:r>
        <w:rPr>
          <w:rFonts w:ascii="Baskerville Old Face" w:hAnsi="Baskerville Old Face"/>
          <w:i/>
          <w:szCs w:val="30"/>
        </w:rPr>
        <w:t>)</w:t>
      </w:r>
    </w:p>
    <w:p w14:paraId="32F5C9EC" w14:textId="0CC960F5" w:rsidR="00C471E2" w:rsidRPr="00C471E2" w:rsidRDefault="00DC7709" w:rsidP="00810A24">
      <w:pPr>
        <w:rPr>
          <w:rFonts w:ascii="Baskerville Old Face" w:hAnsi="Baskerville Old Face"/>
          <w:sz w:val="10"/>
          <w:szCs w:val="30"/>
        </w:rPr>
      </w:pPr>
      <w:r>
        <w:rPr>
          <w:rFonts w:ascii="Baskerville Old Face" w:hAnsi="Baskerville Old Face"/>
          <w:noProof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7409C" wp14:editId="176EB2AD">
                <wp:simplePos x="0" y="0"/>
                <wp:positionH relativeFrom="column">
                  <wp:posOffset>-41275</wp:posOffset>
                </wp:positionH>
                <wp:positionV relativeFrom="paragraph">
                  <wp:posOffset>33655</wp:posOffset>
                </wp:positionV>
                <wp:extent cx="6806565" cy="0"/>
                <wp:effectExtent l="8890" t="15240" r="13970" b="13335"/>
                <wp:wrapNone/>
                <wp:docPr id="187310853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6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442FA" id="Line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2.65pt" to="532.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" strokeweight="1pt"/>
            </w:pict>
          </mc:Fallback>
        </mc:AlternateContent>
      </w:r>
    </w:p>
    <w:p w14:paraId="5CB6840E" w14:textId="77777777" w:rsidR="00877396" w:rsidRDefault="00877396" w:rsidP="001364B1">
      <w:pPr>
        <w:jc w:val="center"/>
        <w:rPr>
          <w:rFonts w:ascii="Baskerville Old Face" w:hAnsi="Baskerville Old Face"/>
          <w:sz w:val="28"/>
          <w:szCs w:val="28"/>
        </w:rPr>
      </w:pPr>
    </w:p>
    <w:p w14:paraId="01C3BCF2" w14:textId="20A45DFD" w:rsidR="00F10E74" w:rsidRDefault="001364B1" w:rsidP="001364B1">
      <w:pPr>
        <w:jc w:val="center"/>
        <w:rPr>
          <w:rFonts w:ascii="Baskerville Old Face" w:hAnsi="Baskerville Old Face"/>
          <w:sz w:val="28"/>
          <w:szCs w:val="28"/>
        </w:rPr>
      </w:pPr>
      <w:r w:rsidRPr="001364B1">
        <w:rPr>
          <w:rFonts w:ascii="Baskerville Old Face" w:hAnsi="Baskerville Old Face"/>
          <w:sz w:val="28"/>
          <w:szCs w:val="28"/>
        </w:rPr>
        <w:t>CERTIFICATE</w:t>
      </w:r>
    </w:p>
    <w:p w14:paraId="176342EF" w14:textId="77777777" w:rsidR="001364B1" w:rsidRPr="001364B1" w:rsidRDefault="001364B1" w:rsidP="001364B1">
      <w:pPr>
        <w:jc w:val="center"/>
        <w:rPr>
          <w:rFonts w:ascii="Baskerville Old Face" w:hAnsi="Baskerville Old Face"/>
          <w:sz w:val="28"/>
          <w:szCs w:val="28"/>
        </w:rPr>
      </w:pPr>
    </w:p>
    <w:p w14:paraId="50D03178" w14:textId="054A075C" w:rsidR="001364B1" w:rsidRDefault="001364B1" w:rsidP="001364B1">
      <w:pPr>
        <w:spacing w:line="360" w:lineRule="auto"/>
        <w:jc w:val="both"/>
      </w:pPr>
      <w:r>
        <w:t xml:space="preserve">This is to certify that </w:t>
      </w:r>
      <w:r>
        <w:rPr>
          <w:b/>
        </w:rPr>
        <w:t>Mr./ Ms.</w:t>
      </w:r>
      <w:r w:rsidRPr="00CC3B1C">
        <w:t xml:space="preserve"> </w:t>
      </w:r>
      <w:r>
        <w:t>(student name)</w:t>
      </w:r>
      <w:r>
        <w:rPr>
          <w:b/>
        </w:rPr>
        <w:t>,</w:t>
      </w:r>
      <w:r w:rsidRPr="00297C49">
        <w:rPr>
          <w:b/>
        </w:rPr>
        <w:t xml:space="preserve"> </w:t>
      </w:r>
      <w:r>
        <w:t xml:space="preserve">a student of final year B.Com. bearing the </w:t>
      </w:r>
      <w:r>
        <w:rPr>
          <w:b/>
        </w:rPr>
        <w:t xml:space="preserve">UUCMS ID </w:t>
      </w:r>
      <w:r>
        <w:t xml:space="preserve">has undertaken a Mini-Project Work titled </w:t>
      </w:r>
      <w:r>
        <w:rPr>
          <w:b/>
        </w:rPr>
        <w:t>“title of the study”,</w:t>
      </w:r>
      <w:r w:rsidRPr="003D460A">
        <w:rPr>
          <w:b/>
        </w:rPr>
        <w:t xml:space="preserve"> </w:t>
      </w:r>
      <w:r>
        <w:t xml:space="preserve">in partial fulfilment of the requirements </w:t>
      </w:r>
      <w:r w:rsidRPr="006579E7">
        <w:t>for the award of the Degree of</w:t>
      </w:r>
      <w:r>
        <w:t xml:space="preserve"> </w:t>
      </w:r>
      <w:r w:rsidRPr="006579E7">
        <w:t xml:space="preserve">Bachelor of </w:t>
      </w:r>
      <w:r>
        <w:t>Commerce</w:t>
      </w:r>
      <w:r w:rsidRPr="006579E7">
        <w:t xml:space="preserve"> (B.</w:t>
      </w:r>
      <w:r>
        <w:t>Com.</w:t>
      </w:r>
      <w:r w:rsidRPr="006579E7">
        <w:t>)</w:t>
      </w:r>
      <w:r>
        <w:t xml:space="preserve"> under Mangalore University, is submitted to the Department of Commerce and Management, Poornaprajna College, Udupi, during the academic year 2023-24.</w:t>
      </w:r>
    </w:p>
    <w:p w14:paraId="5E06A4C1" w14:textId="77777777" w:rsidR="001364B1" w:rsidRDefault="001364B1" w:rsidP="001364B1">
      <w:pPr>
        <w:spacing w:line="360" w:lineRule="auto"/>
        <w:jc w:val="both"/>
      </w:pPr>
      <w:r>
        <w:t xml:space="preserve">Further, this is a record of the bonafide work satisfactorily carried out by the candidate under my guidance and supervision. The views expressed and the results presented in this study are entirely of </w:t>
      </w:r>
      <w:r w:rsidRPr="001364B1">
        <w:rPr>
          <w:b/>
          <w:bCs/>
        </w:rPr>
        <w:t>his</w:t>
      </w:r>
      <w:r>
        <w:t xml:space="preserve"> own; and that, this report has not been submitted to any other Institute / University for the award of any other degree / diploma / certificate to the best of my knowledge and belief.</w:t>
      </w:r>
    </w:p>
    <w:p w14:paraId="454DDBA3" w14:textId="07941487" w:rsidR="001364B1" w:rsidRDefault="001364B1" w:rsidP="001364B1">
      <w:pPr>
        <w:jc w:val="center"/>
        <w:rPr>
          <w:b/>
        </w:rPr>
      </w:pPr>
    </w:p>
    <w:p w14:paraId="745B0F47" w14:textId="77777777" w:rsidR="001364B1" w:rsidRDefault="001364B1" w:rsidP="001364B1">
      <w:pPr>
        <w:jc w:val="center"/>
        <w:rPr>
          <w:b/>
        </w:rPr>
      </w:pPr>
    </w:p>
    <w:p w14:paraId="5DF32851" w14:textId="77777777" w:rsidR="00416AF7" w:rsidRDefault="00416AF7" w:rsidP="001364B1">
      <w:pPr>
        <w:jc w:val="center"/>
        <w:rPr>
          <w:b/>
        </w:rPr>
      </w:pPr>
    </w:p>
    <w:p w14:paraId="4D6142E1" w14:textId="77777777" w:rsidR="00416AF7" w:rsidRDefault="00416AF7" w:rsidP="001364B1">
      <w:pPr>
        <w:jc w:val="center"/>
        <w:rPr>
          <w:b/>
        </w:rPr>
      </w:pPr>
    </w:p>
    <w:p w14:paraId="2FF871F8" w14:textId="77777777" w:rsidR="00416AF7" w:rsidRDefault="00416AF7" w:rsidP="001364B1">
      <w:pPr>
        <w:jc w:val="center"/>
        <w:rPr>
          <w:b/>
        </w:rPr>
      </w:pPr>
    </w:p>
    <w:p w14:paraId="48BF46DF" w14:textId="77777777" w:rsidR="00416AF7" w:rsidRDefault="00416AF7" w:rsidP="001364B1">
      <w:pPr>
        <w:jc w:val="center"/>
        <w:rPr>
          <w:b/>
        </w:rPr>
      </w:pPr>
    </w:p>
    <w:p w14:paraId="6AC76625" w14:textId="77777777" w:rsidR="00416AF7" w:rsidRDefault="00416AF7" w:rsidP="001364B1">
      <w:pPr>
        <w:jc w:val="center"/>
        <w:rPr>
          <w:b/>
        </w:rPr>
      </w:pPr>
    </w:p>
    <w:p w14:paraId="574D2D1A" w14:textId="77777777" w:rsidR="00416AF7" w:rsidRDefault="00416AF7" w:rsidP="001364B1">
      <w:pPr>
        <w:jc w:val="center"/>
        <w:rPr>
          <w:b/>
        </w:rPr>
      </w:pPr>
    </w:p>
    <w:p w14:paraId="7354EDE8" w14:textId="77777777" w:rsidR="001364B1" w:rsidRDefault="001364B1" w:rsidP="001364B1">
      <w:pPr>
        <w:jc w:val="center"/>
        <w:rPr>
          <w:b/>
        </w:rPr>
      </w:pPr>
    </w:p>
    <w:p w14:paraId="115A970F" w14:textId="22237B9A" w:rsidR="00491E41" w:rsidRDefault="00491E41" w:rsidP="00541AA9">
      <w:pPr>
        <w:rPr>
          <w:b/>
        </w:rPr>
      </w:pPr>
      <w:r>
        <w:rPr>
          <w:b/>
        </w:rPr>
        <w:t>Name</w:t>
      </w:r>
      <w:r w:rsidR="008F165C">
        <w:rPr>
          <w:b/>
        </w:rPr>
        <w:t xml:space="preserve">                                                    </w:t>
      </w:r>
      <w:r w:rsidR="00416AF7">
        <w:rPr>
          <w:b/>
        </w:rPr>
        <w:t xml:space="preserve">Prof. Shivakumar P T                             Dr. Ramu L        </w:t>
      </w:r>
    </w:p>
    <w:p w14:paraId="49F3A8C2" w14:textId="08700448" w:rsidR="001364B1" w:rsidRPr="00541AA9" w:rsidRDefault="008F165C" w:rsidP="00541AA9">
      <w:pPr>
        <w:rPr>
          <w:b/>
        </w:rPr>
      </w:pPr>
      <w:r w:rsidRPr="00416AF7">
        <w:rPr>
          <w:bCs/>
        </w:rPr>
        <w:t xml:space="preserve">Project </w:t>
      </w:r>
      <w:r w:rsidR="00541AA9" w:rsidRPr="00416AF7">
        <w:rPr>
          <w:bCs/>
        </w:rPr>
        <w:t>Guide</w:t>
      </w:r>
      <w:r w:rsidR="001364B1" w:rsidRPr="00416AF7">
        <w:rPr>
          <w:bCs/>
        </w:rPr>
        <w:tab/>
      </w:r>
      <w:r w:rsidR="001364B1">
        <w:rPr>
          <w:b/>
        </w:rPr>
        <w:tab/>
      </w:r>
      <w:r w:rsidR="00416AF7">
        <w:rPr>
          <w:b/>
        </w:rPr>
        <w:t xml:space="preserve">              </w:t>
      </w:r>
      <w:r w:rsidR="00416AF7" w:rsidRPr="00FE7038">
        <w:t>Head</w:t>
      </w:r>
      <w:r w:rsidR="00416AF7">
        <w:t>, Dept. of Commerce &amp; Mgmt.</w:t>
      </w:r>
      <w:r w:rsidR="001364B1">
        <w:rPr>
          <w:b/>
        </w:rPr>
        <w:tab/>
      </w:r>
      <w:r w:rsidR="00416AF7">
        <w:rPr>
          <w:b/>
        </w:rPr>
        <w:t xml:space="preserve">            </w:t>
      </w:r>
      <w:r w:rsidR="001364B1">
        <w:rPr>
          <w:b/>
        </w:rPr>
        <w:tab/>
      </w:r>
      <w:r w:rsidR="00416AF7">
        <w:t>Principal</w:t>
      </w:r>
      <w:r w:rsidR="001364B1">
        <w:rPr>
          <w:b/>
        </w:rPr>
        <w:tab/>
      </w:r>
      <w:r w:rsidR="001364B1">
        <w:rPr>
          <w:b/>
        </w:rPr>
        <w:tab/>
        <w:t xml:space="preserve">                                                                                                                              </w:t>
      </w:r>
    </w:p>
    <w:p w14:paraId="1DF6A317" w14:textId="5AC6E344" w:rsidR="001364B1" w:rsidRDefault="00416AF7" w:rsidP="001364B1">
      <w:pPr>
        <w:jc w:val="both"/>
        <w:rPr>
          <w:b/>
        </w:rPr>
      </w:pPr>
      <w:r>
        <w:rPr>
          <w:b/>
        </w:rPr>
        <w:t xml:space="preserve">  </w:t>
      </w:r>
    </w:p>
    <w:p w14:paraId="072B1271" w14:textId="77777777" w:rsidR="001364B1" w:rsidRDefault="001364B1" w:rsidP="001364B1">
      <w:pPr>
        <w:jc w:val="both"/>
        <w:rPr>
          <w:b/>
        </w:rPr>
      </w:pPr>
    </w:p>
    <w:p w14:paraId="4D343A53" w14:textId="522B506A" w:rsidR="00AF2058" w:rsidRDefault="00416AF7" w:rsidP="001364B1">
      <w:pPr>
        <w:spacing w:line="360" w:lineRule="auto"/>
        <w:jc w:val="both"/>
        <w:rPr>
          <w:b/>
        </w:rPr>
      </w:pPr>
      <w:r>
        <w:rPr>
          <w:b/>
        </w:rPr>
        <w:t>Place:</w:t>
      </w:r>
    </w:p>
    <w:p w14:paraId="6A5E4EA5" w14:textId="7010400A" w:rsidR="00416AF7" w:rsidRPr="001364B1" w:rsidRDefault="00416AF7" w:rsidP="001364B1">
      <w:pPr>
        <w:spacing w:line="360" w:lineRule="auto"/>
        <w:jc w:val="both"/>
      </w:pPr>
      <w:r>
        <w:rPr>
          <w:b/>
        </w:rPr>
        <w:t>Date:</w:t>
      </w:r>
    </w:p>
    <w:sectPr w:rsidR="00416AF7" w:rsidRPr="001364B1" w:rsidSect="00416AF7">
      <w:pgSz w:w="11907" w:h="16839" w:code="9"/>
      <w:pgMar w:top="426" w:right="1009" w:bottom="720" w:left="10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3 e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6662"/>
    <w:multiLevelType w:val="hybridMultilevel"/>
    <w:tmpl w:val="EEBC6BDC"/>
    <w:lvl w:ilvl="0" w:tplc="26EEF0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F1E0456"/>
    <w:multiLevelType w:val="hybridMultilevel"/>
    <w:tmpl w:val="47D05A14"/>
    <w:lvl w:ilvl="0" w:tplc="19205C10">
      <w:start w:val="1"/>
      <w:numFmt w:val="decimal"/>
      <w:lvlText w:val="%1."/>
      <w:lvlJc w:val="left"/>
      <w:pPr>
        <w:ind w:left="1080" w:hanging="360"/>
      </w:pPr>
      <w:rPr>
        <w:rFonts w:ascii="Nudi 03 e" w:hAnsi="Nudi 03 e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316C6"/>
    <w:multiLevelType w:val="hybridMultilevel"/>
    <w:tmpl w:val="B9929558"/>
    <w:lvl w:ilvl="0" w:tplc="40090011">
      <w:start w:val="1"/>
      <w:numFmt w:val="decimal"/>
      <w:lvlText w:val="%1)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F197F5D"/>
    <w:multiLevelType w:val="hybridMultilevel"/>
    <w:tmpl w:val="E55EC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A6800"/>
    <w:multiLevelType w:val="multilevel"/>
    <w:tmpl w:val="21982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9B4C19"/>
    <w:multiLevelType w:val="hybridMultilevel"/>
    <w:tmpl w:val="2D8E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92054"/>
    <w:multiLevelType w:val="hybridMultilevel"/>
    <w:tmpl w:val="8C24E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5D4E"/>
    <w:multiLevelType w:val="hybridMultilevel"/>
    <w:tmpl w:val="A266BD8A"/>
    <w:lvl w:ilvl="0" w:tplc="C81EB078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17C1EA5"/>
    <w:multiLevelType w:val="hybridMultilevel"/>
    <w:tmpl w:val="C2B2A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81276">
    <w:abstractNumId w:val="0"/>
  </w:num>
  <w:num w:numId="2" w16cid:durableId="749928982">
    <w:abstractNumId w:val="7"/>
  </w:num>
  <w:num w:numId="3" w16cid:durableId="158891418">
    <w:abstractNumId w:val="1"/>
  </w:num>
  <w:num w:numId="4" w16cid:durableId="1907495001">
    <w:abstractNumId w:val="5"/>
  </w:num>
  <w:num w:numId="5" w16cid:durableId="1683702766">
    <w:abstractNumId w:val="6"/>
  </w:num>
  <w:num w:numId="6" w16cid:durableId="390271598">
    <w:abstractNumId w:val="3"/>
  </w:num>
  <w:num w:numId="7" w16cid:durableId="2084139491">
    <w:abstractNumId w:val="4"/>
  </w:num>
  <w:num w:numId="8" w16cid:durableId="1911843126">
    <w:abstractNumId w:val="2"/>
  </w:num>
  <w:num w:numId="9" w16cid:durableId="1781759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70"/>
    <w:rsid w:val="00025D69"/>
    <w:rsid w:val="00036329"/>
    <w:rsid w:val="00046ED4"/>
    <w:rsid w:val="00050DEF"/>
    <w:rsid w:val="00053746"/>
    <w:rsid w:val="00061168"/>
    <w:rsid w:val="00062ABC"/>
    <w:rsid w:val="0007084A"/>
    <w:rsid w:val="0008691E"/>
    <w:rsid w:val="000F5667"/>
    <w:rsid w:val="001012EC"/>
    <w:rsid w:val="00105931"/>
    <w:rsid w:val="001069E6"/>
    <w:rsid w:val="00123D09"/>
    <w:rsid w:val="001364B1"/>
    <w:rsid w:val="00143F74"/>
    <w:rsid w:val="00147CAD"/>
    <w:rsid w:val="00160EEE"/>
    <w:rsid w:val="00165324"/>
    <w:rsid w:val="00197C46"/>
    <w:rsid w:val="001A5C6F"/>
    <w:rsid w:val="001B4C2E"/>
    <w:rsid w:val="001B5533"/>
    <w:rsid w:val="001B56A8"/>
    <w:rsid w:val="001B66FF"/>
    <w:rsid w:val="001C419B"/>
    <w:rsid w:val="001C4220"/>
    <w:rsid w:val="002212C4"/>
    <w:rsid w:val="00223636"/>
    <w:rsid w:val="0022525E"/>
    <w:rsid w:val="002336E0"/>
    <w:rsid w:val="00243773"/>
    <w:rsid w:val="00247E11"/>
    <w:rsid w:val="00251358"/>
    <w:rsid w:val="0025247B"/>
    <w:rsid w:val="0026416A"/>
    <w:rsid w:val="0026762C"/>
    <w:rsid w:val="002758E6"/>
    <w:rsid w:val="0027739E"/>
    <w:rsid w:val="00284968"/>
    <w:rsid w:val="0028707F"/>
    <w:rsid w:val="0029009B"/>
    <w:rsid w:val="00292053"/>
    <w:rsid w:val="002A1CC2"/>
    <w:rsid w:val="002A5F1B"/>
    <w:rsid w:val="002D2242"/>
    <w:rsid w:val="002F1983"/>
    <w:rsid w:val="002F1AE1"/>
    <w:rsid w:val="00315332"/>
    <w:rsid w:val="003330C8"/>
    <w:rsid w:val="00333CC5"/>
    <w:rsid w:val="00335B65"/>
    <w:rsid w:val="00341EDA"/>
    <w:rsid w:val="00351D10"/>
    <w:rsid w:val="003616B2"/>
    <w:rsid w:val="003770EC"/>
    <w:rsid w:val="003834C4"/>
    <w:rsid w:val="0038562B"/>
    <w:rsid w:val="003C0333"/>
    <w:rsid w:val="003C2D2A"/>
    <w:rsid w:val="003D0E60"/>
    <w:rsid w:val="003F3EFA"/>
    <w:rsid w:val="00415986"/>
    <w:rsid w:val="00416AF7"/>
    <w:rsid w:val="0041765A"/>
    <w:rsid w:val="00420A24"/>
    <w:rsid w:val="004410D3"/>
    <w:rsid w:val="00463C71"/>
    <w:rsid w:val="004669BB"/>
    <w:rsid w:val="00480711"/>
    <w:rsid w:val="00485952"/>
    <w:rsid w:val="00491E41"/>
    <w:rsid w:val="004E35F7"/>
    <w:rsid w:val="004E5A27"/>
    <w:rsid w:val="004E686C"/>
    <w:rsid w:val="00503132"/>
    <w:rsid w:val="00521DAF"/>
    <w:rsid w:val="00524692"/>
    <w:rsid w:val="00532ACF"/>
    <w:rsid w:val="00541AA9"/>
    <w:rsid w:val="00565756"/>
    <w:rsid w:val="00586253"/>
    <w:rsid w:val="00595C6E"/>
    <w:rsid w:val="005A3B96"/>
    <w:rsid w:val="005A3DA8"/>
    <w:rsid w:val="005E06E9"/>
    <w:rsid w:val="005E0738"/>
    <w:rsid w:val="005E65D2"/>
    <w:rsid w:val="005F1936"/>
    <w:rsid w:val="005F2430"/>
    <w:rsid w:val="005F67E1"/>
    <w:rsid w:val="006140F1"/>
    <w:rsid w:val="0061604C"/>
    <w:rsid w:val="00627520"/>
    <w:rsid w:val="00631E39"/>
    <w:rsid w:val="0064057A"/>
    <w:rsid w:val="00643B33"/>
    <w:rsid w:val="00651131"/>
    <w:rsid w:val="00672169"/>
    <w:rsid w:val="00693C23"/>
    <w:rsid w:val="006C4C1F"/>
    <w:rsid w:val="006E265A"/>
    <w:rsid w:val="006F226C"/>
    <w:rsid w:val="006F4D70"/>
    <w:rsid w:val="00712149"/>
    <w:rsid w:val="0073285D"/>
    <w:rsid w:val="00734F74"/>
    <w:rsid w:val="007352F3"/>
    <w:rsid w:val="00741513"/>
    <w:rsid w:val="00752CC3"/>
    <w:rsid w:val="00786455"/>
    <w:rsid w:val="00795750"/>
    <w:rsid w:val="00795E97"/>
    <w:rsid w:val="007A0161"/>
    <w:rsid w:val="007B262D"/>
    <w:rsid w:val="007B4109"/>
    <w:rsid w:val="007B614D"/>
    <w:rsid w:val="007D2AC5"/>
    <w:rsid w:val="007F498B"/>
    <w:rsid w:val="00803E94"/>
    <w:rsid w:val="00804074"/>
    <w:rsid w:val="00804AB0"/>
    <w:rsid w:val="00810A24"/>
    <w:rsid w:val="00823914"/>
    <w:rsid w:val="00837B0E"/>
    <w:rsid w:val="00842430"/>
    <w:rsid w:val="0085477B"/>
    <w:rsid w:val="00863D6A"/>
    <w:rsid w:val="00871530"/>
    <w:rsid w:val="00877396"/>
    <w:rsid w:val="008779CD"/>
    <w:rsid w:val="008926F4"/>
    <w:rsid w:val="00895F1A"/>
    <w:rsid w:val="00895F4B"/>
    <w:rsid w:val="008A1092"/>
    <w:rsid w:val="008A7604"/>
    <w:rsid w:val="008D04BF"/>
    <w:rsid w:val="008D6E1C"/>
    <w:rsid w:val="008F0188"/>
    <w:rsid w:val="008F165C"/>
    <w:rsid w:val="008F6679"/>
    <w:rsid w:val="0090607D"/>
    <w:rsid w:val="00906B8C"/>
    <w:rsid w:val="009106BF"/>
    <w:rsid w:val="009122F6"/>
    <w:rsid w:val="00914953"/>
    <w:rsid w:val="00916BE2"/>
    <w:rsid w:val="0092121A"/>
    <w:rsid w:val="00944D13"/>
    <w:rsid w:val="00965963"/>
    <w:rsid w:val="00965F68"/>
    <w:rsid w:val="00996320"/>
    <w:rsid w:val="009A629D"/>
    <w:rsid w:val="009E3181"/>
    <w:rsid w:val="009E6AD7"/>
    <w:rsid w:val="009F3DEB"/>
    <w:rsid w:val="009F58D4"/>
    <w:rsid w:val="00A50C2A"/>
    <w:rsid w:val="00A73170"/>
    <w:rsid w:val="00A73728"/>
    <w:rsid w:val="00A7570E"/>
    <w:rsid w:val="00A8101A"/>
    <w:rsid w:val="00AB63BB"/>
    <w:rsid w:val="00AD7610"/>
    <w:rsid w:val="00AE6F90"/>
    <w:rsid w:val="00AF2058"/>
    <w:rsid w:val="00AF6F16"/>
    <w:rsid w:val="00B14038"/>
    <w:rsid w:val="00B14A70"/>
    <w:rsid w:val="00B3084C"/>
    <w:rsid w:val="00B37507"/>
    <w:rsid w:val="00B50C54"/>
    <w:rsid w:val="00B51125"/>
    <w:rsid w:val="00B531BC"/>
    <w:rsid w:val="00B548D5"/>
    <w:rsid w:val="00B552FE"/>
    <w:rsid w:val="00B615D5"/>
    <w:rsid w:val="00BD07B8"/>
    <w:rsid w:val="00C059EF"/>
    <w:rsid w:val="00C10C3A"/>
    <w:rsid w:val="00C1595F"/>
    <w:rsid w:val="00C207BA"/>
    <w:rsid w:val="00C36AEE"/>
    <w:rsid w:val="00C471E2"/>
    <w:rsid w:val="00C51EF3"/>
    <w:rsid w:val="00C56E86"/>
    <w:rsid w:val="00C6765A"/>
    <w:rsid w:val="00C75F2C"/>
    <w:rsid w:val="00C81B4B"/>
    <w:rsid w:val="00CB4DBD"/>
    <w:rsid w:val="00D23804"/>
    <w:rsid w:val="00D3615C"/>
    <w:rsid w:val="00D514DC"/>
    <w:rsid w:val="00D55143"/>
    <w:rsid w:val="00D64BC9"/>
    <w:rsid w:val="00D67191"/>
    <w:rsid w:val="00D71EBA"/>
    <w:rsid w:val="00D72830"/>
    <w:rsid w:val="00D81138"/>
    <w:rsid w:val="00D87574"/>
    <w:rsid w:val="00D87C9B"/>
    <w:rsid w:val="00DA0F50"/>
    <w:rsid w:val="00DB568E"/>
    <w:rsid w:val="00DC7709"/>
    <w:rsid w:val="00DD7987"/>
    <w:rsid w:val="00DE340E"/>
    <w:rsid w:val="00DE7A02"/>
    <w:rsid w:val="00E01588"/>
    <w:rsid w:val="00E02EF0"/>
    <w:rsid w:val="00E13F9E"/>
    <w:rsid w:val="00E243A4"/>
    <w:rsid w:val="00E24E64"/>
    <w:rsid w:val="00E44A42"/>
    <w:rsid w:val="00E50D7C"/>
    <w:rsid w:val="00E55D6B"/>
    <w:rsid w:val="00E81153"/>
    <w:rsid w:val="00E91941"/>
    <w:rsid w:val="00EB1731"/>
    <w:rsid w:val="00EC4981"/>
    <w:rsid w:val="00ED049D"/>
    <w:rsid w:val="00ED1BB4"/>
    <w:rsid w:val="00ED3EF5"/>
    <w:rsid w:val="00ED7B39"/>
    <w:rsid w:val="00ED7F54"/>
    <w:rsid w:val="00EE4961"/>
    <w:rsid w:val="00F105AA"/>
    <w:rsid w:val="00F10E74"/>
    <w:rsid w:val="00F17174"/>
    <w:rsid w:val="00F17E2A"/>
    <w:rsid w:val="00F32F27"/>
    <w:rsid w:val="00F41EFD"/>
    <w:rsid w:val="00F451D4"/>
    <w:rsid w:val="00F4721C"/>
    <w:rsid w:val="00F50A02"/>
    <w:rsid w:val="00F52A5F"/>
    <w:rsid w:val="00F549FD"/>
    <w:rsid w:val="00F5578D"/>
    <w:rsid w:val="00F6356E"/>
    <w:rsid w:val="00F673C2"/>
    <w:rsid w:val="00F72370"/>
    <w:rsid w:val="00F7588E"/>
    <w:rsid w:val="00F75D86"/>
    <w:rsid w:val="00F96AE5"/>
    <w:rsid w:val="00FA02D4"/>
    <w:rsid w:val="00FA7290"/>
    <w:rsid w:val="00FB2E0B"/>
    <w:rsid w:val="00FD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2310E5B"/>
  <w15:docId w15:val="{3BA8A0F1-A522-49C8-A6D4-9F3395D7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A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2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361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810A24"/>
    <w:rPr>
      <w:color w:val="0000FF"/>
      <w:u w:val="single"/>
    </w:rPr>
  </w:style>
  <w:style w:type="paragraph" w:styleId="BodyText">
    <w:name w:val="Body Text"/>
    <w:basedOn w:val="Normal"/>
    <w:rsid w:val="00062ABC"/>
    <w:pPr>
      <w:jc w:val="both"/>
    </w:pPr>
  </w:style>
  <w:style w:type="paragraph" w:styleId="ListParagraph">
    <w:name w:val="List Paragraph"/>
    <w:basedOn w:val="Normal"/>
    <w:uiPriority w:val="34"/>
    <w:qFormat/>
    <w:rsid w:val="00A50C2A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F72370"/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customStyle="1" w:styleId="Normal1">
    <w:name w:val="Normal1"/>
    <w:rsid w:val="00ED3EF5"/>
    <w:rPr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D6E1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pc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mputer\Application%20Data\Microsoft\Templates\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31F92-DFDC-4086-B567-56C42895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A4.dotx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Links>
    <vt:vector size="12" baseType="variant">
      <vt:variant>
        <vt:i4>1638404</vt:i4>
      </vt:variant>
      <vt:variant>
        <vt:i4>3</vt:i4>
      </vt:variant>
      <vt:variant>
        <vt:i4>0</vt:i4>
      </vt:variant>
      <vt:variant>
        <vt:i4>5</vt:i4>
      </vt:variant>
      <vt:variant>
        <vt:lpwstr>http://www.ppc.ac.in/</vt:lpwstr>
      </vt:variant>
      <vt:variant>
        <vt:lpwstr/>
      </vt:variant>
      <vt:variant>
        <vt:i4>3473477</vt:i4>
      </vt:variant>
      <vt:variant>
        <vt:i4>0</vt:i4>
      </vt:variant>
      <vt:variant>
        <vt:i4>0</vt:i4>
      </vt:variant>
      <vt:variant>
        <vt:i4>5</vt:i4>
      </vt:variant>
      <vt:variant>
        <vt:lpwstr>mailto:poornaprajnaclg@yahoo.co.in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Sachin Acharya</cp:lastModifiedBy>
  <cp:revision>2</cp:revision>
  <cp:lastPrinted>2024-01-03T06:40:00Z</cp:lastPrinted>
  <dcterms:created xsi:type="dcterms:W3CDTF">2024-06-15T05:48:00Z</dcterms:created>
  <dcterms:modified xsi:type="dcterms:W3CDTF">2024-06-15T05:48:00Z</dcterms:modified>
</cp:coreProperties>
</file>